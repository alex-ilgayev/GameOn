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2AB" w:rsidRDefault="004A4F51">
      <w:pPr>
        <w:pStyle w:val="Title"/>
      </w:pPr>
      <w:r>
        <w:t>Use Cases</w:t>
      </w:r>
    </w:p>
    <w:p w:rsidR="004E237D" w:rsidRDefault="004E237D">
      <w:pPr>
        <w:pStyle w:val="Heading1"/>
      </w:pPr>
      <w:r>
        <w:t>Searching for Friends</w:t>
      </w:r>
    </w:p>
    <w:p w:rsidR="004E237D" w:rsidRDefault="00866CFE" w:rsidP="004E237D">
      <w:r>
        <w:t>Sequence Diagram:</w:t>
      </w:r>
    </w:p>
    <w:p w:rsidR="00866CFE" w:rsidRDefault="00866CFE" w:rsidP="004E237D">
      <w:r>
        <w:object w:dxaOrig="17730"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163.9pt" o:ole="">
            <v:imagedata r:id="rId7" o:title=""/>
          </v:shape>
          <o:OLEObject Type="Embed" ProgID="Visio.Drawing.15" ShapeID="_x0000_i1025" DrawAspect="Content" ObjectID="_1505226616" r:id="rId8"/>
        </w:object>
      </w:r>
    </w:p>
    <w:p w:rsidR="00866CFE" w:rsidRPr="004E237D" w:rsidRDefault="00866CFE" w:rsidP="004E237D">
      <w:pPr>
        <w:rPr>
          <w:rtl/>
          <w:lang w:bidi="he-IL"/>
        </w:rPr>
      </w:pPr>
      <w:r>
        <w:t xml:space="preserve">Currently it returns all currently </w:t>
      </w:r>
      <w:r w:rsidRPr="00866CFE">
        <w:rPr>
          <w:b/>
          <w:bCs/>
        </w:rPr>
        <w:t>playing</w:t>
      </w:r>
      <w:r>
        <w:t xml:space="preserve"> users. They can play any of the optional games as long as they are not in the main menu.</w:t>
      </w:r>
    </w:p>
    <w:p w:rsidR="006922AB" w:rsidRDefault="004A4F51">
      <w:pPr>
        <w:pStyle w:val="Heading1"/>
        <w:rPr>
          <w:rtl/>
        </w:rPr>
      </w:pPr>
      <w:r>
        <w:t>Creating New Game</w:t>
      </w:r>
    </w:p>
    <w:p w:rsidR="00707027" w:rsidRDefault="00707027" w:rsidP="00707027">
      <w:r>
        <w:t>Sequence Diagram:</w:t>
      </w:r>
    </w:p>
    <w:p w:rsidR="00707027" w:rsidRDefault="00707027" w:rsidP="00707027">
      <w:r>
        <w:object w:dxaOrig="19156" w:dyaOrig="6211">
          <v:shape id="_x0000_i1026" type="#_x0000_t75" style="width:467.45pt;height:151.5pt" o:ole="">
            <v:imagedata r:id="rId9" o:title=""/>
          </v:shape>
          <o:OLEObject Type="Embed" ProgID="Visio.Drawing.15" ShapeID="_x0000_i1026" DrawAspect="Content" ObjectID="_1505226617" r:id="rId10"/>
        </w:object>
      </w:r>
    </w:p>
    <w:p w:rsidR="00CA6CFD" w:rsidRPr="00CE5F2E" w:rsidRDefault="00CA6CFD" w:rsidP="00CA6CFD">
      <w:r>
        <w:t>All the new games are created and controlled on the server side. Offline mode is currently unavailable.</w:t>
      </w:r>
      <w:r w:rsidR="00CE5F2E">
        <w:t xml:space="preserve"> The relevant parameters which are passed from client to server are </w:t>
      </w:r>
      <w:r w:rsidR="00CE5F2E">
        <w:rPr>
          <w:b/>
          <w:bCs/>
        </w:rPr>
        <w:t>&lt;</w:t>
      </w:r>
      <w:proofErr w:type="spellStart"/>
      <w:r w:rsidR="00CE5F2E">
        <w:rPr>
          <w:b/>
          <w:bCs/>
        </w:rPr>
        <w:t>GameType</w:t>
      </w:r>
      <w:proofErr w:type="spellEnd"/>
      <w:r w:rsidR="00CE5F2E">
        <w:rPr>
          <w:b/>
          <w:bCs/>
        </w:rPr>
        <w:t>&gt;</w:t>
      </w:r>
      <w:r w:rsidR="00CE5F2E">
        <w:t xml:space="preserve"> and </w:t>
      </w:r>
      <w:r w:rsidR="00CE5F2E">
        <w:rPr>
          <w:b/>
          <w:bCs/>
        </w:rPr>
        <w:t>&lt;</w:t>
      </w:r>
      <w:proofErr w:type="spellStart"/>
      <w:r w:rsidR="00CE5F2E">
        <w:rPr>
          <w:b/>
          <w:bCs/>
        </w:rPr>
        <w:t>DifficultyType</w:t>
      </w:r>
      <w:proofErr w:type="spellEnd"/>
      <w:r w:rsidR="00CE5F2E">
        <w:rPr>
          <w:b/>
          <w:bCs/>
        </w:rPr>
        <w:t>&gt;</w:t>
      </w:r>
      <w:r w:rsidR="00CE5F2E">
        <w:t>.</w:t>
      </w:r>
    </w:p>
    <w:p w:rsidR="004A4F51" w:rsidRDefault="004A4F51" w:rsidP="004A4F51">
      <w:pPr>
        <w:pStyle w:val="Heading1"/>
      </w:pPr>
      <w:r>
        <w:t>Joining Friend’s Game</w:t>
      </w:r>
    </w:p>
    <w:p w:rsidR="004A4F51" w:rsidRDefault="00222D70" w:rsidP="004A4F51">
      <w:r>
        <w:t>Sequence Diagram:</w:t>
      </w:r>
    </w:p>
    <w:p w:rsidR="00222D70" w:rsidRDefault="002848CA" w:rsidP="004A4F51">
      <w:r>
        <w:object w:dxaOrig="19156" w:dyaOrig="6211">
          <v:shape id="_x0000_i1027" type="#_x0000_t75" style="width:467.45pt;height:151.5pt" o:ole="">
            <v:imagedata r:id="rId11" o:title=""/>
          </v:shape>
          <o:OLEObject Type="Embed" ProgID="Visio.Drawing.15" ShapeID="_x0000_i1027" DrawAspect="Content" ObjectID="_1505226618" r:id="rId12"/>
        </w:object>
      </w:r>
    </w:p>
    <w:p w:rsidR="002848CA" w:rsidRDefault="0068275E" w:rsidP="004A4F51">
      <w:r>
        <w:t>All currently played games are stored within the server. Each client reports which session he belongs to, thus all the information that passed to the server by the requesting client, is which session he want to be part of.</w:t>
      </w:r>
    </w:p>
    <w:p w:rsidR="0068275E" w:rsidRPr="0068275E" w:rsidRDefault="0068275E" w:rsidP="004A4F51">
      <w:r>
        <w:t xml:space="preserve">The response message is </w:t>
      </w:r>
      <w:r>
        <w:rPr>
          <w:b/>
          <w:bCs/>
        </w:rPr>
        <w:t>&lt;MessageResponseSession&gt;</w:t>
      </w:r>
      <w:r>
        <w:t xml:space="preserve"> which few other uses in the application. It will be explained later.</w:t>
      </w:r>
    </w:p>
    <w:p w:rsidR="004A4F51" w:rsidRDefault="004A4F51" w:rsidP="004A4F51">
      <w:pPr>
        <w:pStyle w:val="Heading1"/>
      </w:pPr>
      <w:r>
        <w:t>Setting a Move</w:t>
      </w:r>
    </w:p>
    <w:p w:rsidR="004A4F51" w:rsidRDefault="0068275E" w:rsidP="004A4F51">
      <w:r>
        <w:t>Sequence Diagram:</w:t>
      </w:r>
    </w:p>
    <w:p w:rsidR="0068275E" w:rsidRDefault="0068275E" w:rsidP="004A4F51">
      <w:r>
        <w:object w:dxaOrig="17490" w:dyaOrig="6211">
          <v:shape id="_x0000_i1028" type="#_x0000_t75" style="width:468pt;height:166.05pt" o:ole="">
            <v:imagedata r:id="rId13" o:title=""/>
          </v:shape>
          <o:OLEObject Type="Embed" ProgID="Visio.Drawing.15" ShapeID="_x0000_i1028" DrawAspect="Content" ObjectID="_1505226619" r:id="rId14"/>
        </w:object>
      </w:r>
    </w:p>
    <w:p w:rsidR="0068275E" w:rsidRDefault="0068275E" w:rsidP="004A4F51">
      <w:r>
        <w:t xml:space="preserve">The </w:t>
      </w:r>
      <w:r w:rsidR="004D2581">
        <w:t>set move use-</w:t>
      </w:r>
      <w:r>
        <w:t>case is completely asynchronous operation. The whole operation just update</w:t>
      </w:r>
      <w:r w:rsidR="004D2581">
        <w:t>d the current game DB in the server, and during the polling technique which will be explained later, all the session members will receive the update.</w:t>
      </w:r>
    </w:p>
    <w:p w:rsidR="004A4F51" w:rsidRDefault="004A4F51" w:rsidP="004A4F51">
      <w:pPr>
        <w:pStyle w:val="Heading1"/>
      </w:pPr>
      <w:r>
        <w:t>Sending a SMS</w:t>
      </w:r>
    </w:p>
    <w:p w:rsidR="004A4F51" w:rsidRDefault="00CB0CDC" w:rsidP="004A4F51">
      <w:r>
        <w:t>Sequence Diagram:</w:t>
      </w:r>
    </w:p>
    <w:p w:rsidR="00CB0CDC" w:rsidRDefault="00CB0CDC" w:rsidP="004A4F51">
      <w:pPr>
        <w:rPr>
          <w:rtl/>
        </w:rPr>
      </w:pPr>
      <w:r>
        <w:object w:dxaOrig="19156" w:dyaOrig="6211">
          <v:shape id="_x0000_i1029" type="#_x0000_t75" style="width:467.45pt;height:151.5pt" o:ole="">
            <v:imagedata r:id="rId15" o:title=""/>
          </v:shape>
          <o:OLEObject Type="Embed" ProgID="Visio.Drawing.15" ShapeID="_x0000_i1029" DrawAspect="Content" ObjectID="_1505226620" r:id="rId16"/>
        </w:object>
      </w:r>
    </w:p>
    <w:p w:rsidR="00CB0CDC" w:rsidRDefault="00E45D2E" w:rsidP="004A4F51">
      <w:r>
        <w:t>Sending a text message initiate a process which pushes this text message to all participants in the session (in the game). The server receives the message, and  iterates over all relevant clients, and push the message to them.</w:t>
      </w:r>
    </w:p>
    <w:p w:rsidR="00301A67" w:rsidRDefault="00301A67" w:rsidP="00301A67">
      <w:pPr>
        <w:pStyle w:val="Title"/>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rPr>
          <w:lang w:bidi="he-IL"/>
        </w:rPr>
      </w:pPr>
    </w:p>
    <w:p w:rsidR="00301A67" w:rsidRDefault="00301A67" w:rsidP="00301A67">
      <w:pPr>
        <w:pStyle w:val="Title"/>
        <w:rPr>
          <w:lang w:bidi="he-IL"/>
        </w:rPr>
      </w:pPr>
      <w:r>
        <w:rPr>
          <w:lang w:bidi="he-IL"/>
        </w:rPr>
        <w:lastRenderedPageBreak/>
        <w:t>Design Principles</w:t>
      </w:r>
    </w:p>
    <w:p w:rsidR="004252AA" w:rsidRDefault="004252AA" w:rsidP="004252AA">
      <w:pPr>
        <w:pStyle w:val="Heading1"/>
        <w:rPr>
          <w:lang w:bidi="he-IL"/>
        </w:rPr>
      </w:pPr>
      <w:r>
        <w:rPr>
          <w:lang w:bidi="he-IL"/>
        </w:rPr>
        <w:t>Client/Server</w:t>
      </w:r>
    </w:p>
    <w:p w:rsidR="004252AA" w:rsidRDefault="00D53027" w:rsidP="004252AA">
      <w:pPr>
        <w:rPr>
          <w:lang w:bidi="he-IL"/>
        </w:rPr>
      </w:pPr>
      <w:r>
        <w:rPr>
          <w:lang w:bidi="he-IL"/>
        </w:rPr>
        <w:t>As it seen in the class diagram, system architecture is standard client/server, with centralized server control. Means:</w:t>
      </w:r>
    </w:p>
    <w:p w:rsidR="00D53027" w:rsidRDefault="00D53027" w:rsidP="00D53027">
      <w:pPr>
        <w:pStyle w:val="ListParagraph"/>
        <w:numPr>
          <w:ilvl w:val="0"/>
          <w:numId w:val="1"/>
        </w:numPr>
        <w:rPr>
          <w:lang w:bidi="he-IL"/>
        </w:rPr>
      </w:pPr>
      <w:r>
        <w:rPr>
          <w:lang w:bidi="he-IL"/>
        </w:rPr>
        <w:t>No option for offline playing.</w:t>
      </w:r>
    </w:p>
    <w:p w:rsidR="00D53027" w:rsidRDefault="00D53027" w:rsidP="00D53027">
      <w:pPr>
        <w:pStyle w:val="ListParagraph"/>
        <w:numPr>
          <w:ilvl w:val="0"/>
          <w:numId w:val="1"/>
        </w:numPr>
        <w:rPr>
          <w:lang w:bidi="he-IL"/>
        </w:rPr>
      </w:pPr>
      <w:r>
        <w:rPr>
          <w:lang w:bidi="he-IL"/>
        </w:rPr>
        <w:t>There is no direct communication between clients.</w:t>
      </w:r>
    </w:p>
    <w:p w:rsidR="00D53027" w:rsidRDefault="00D53027" w:rsidP="00D53027">
      <w:pPr>
        <w:pStyle w:val="ListParagraph"/>
        <w:numPr>
          <w:ilvl w:val="0"/>
          <w:numId w:val="1"/>
        </w:numPr>
        <w:rPr>
          <w:lang w:bidi="he-IL"/>
        </w:rPr>
      </w:pPr>
      <w:r>
        <w:rPr>
          <w:lang w:bidi="he-IL"/>
        </w:rPr>
        <w:t>All operations, starting game, joining, and operating in games is through the server.</w:t>
      </w:r>
    </w:p>
    <w:p w:rsidR="00D53027" w:rsidRDefault="00D53027" w:rsidP="00D53027">
      <w:pPr>
        <w:pStyle w:val="ListParagraph"/>
        <w:numPr>
          <w:ilvl w:val="0"/>
          <w:numId w:val="1"/>
        </w:numPr>
        <w:rPr>
          <w:lang w:bidi="he-IL"/>
        </w:rPr>
      </w:pPr>
      <w:r>
        <w:rPr>
          <w:lang w:bidi="he-IL"/>
        </w:rPr>
        <w:t>Server hold centralized DB with the current state in each and every game.</w:t>
      </w:r>
    </w:p>
    <w:p w:rsidR="00D53027" w:rsidRDefault="00D53027" w:rsidP="00D53027">
      <w:pPr>
        <w:rPr>
          <w:lang w:bidi="he-IL"/>
        </w:rPr>
      </w:pPr>
      <w:r>
        <w:rPr>
          <w:lang w:bidi="he-IL"/>
        </w:rPr>
        <w:t>Client and server communicate using Google Endpoint API (as explained later)</w:t>
      </w:r>
      <w:r w:rsidR="004C0E1C">
        <w:rPr>
          <w:lang w:bidi="he-IL"/>
        </w:rPr>
        <w:t>, and simple messaging system (as explained later).</w:t>
      </w:r>
    </w:p>
    <w:p w:rsidR="00301A67" w:rsidRDefault="00301A67" w:rsidP="00301A67">
      <w:pPr>
        <w:pStyle w:val="Heading1"/>
        <w:rPr>
          <w:lang w:bidi="he-IL"/>
        </w:rPr>
      </w:pPr>
      <w:r>
        <w:rPr>
          <w:lang w:bidi="he-IL"/>
        </w:rPr>
        <w:t>Google Endpoint API</w:t>
      </w:r>
    </w:p>
    <w:p w:rsidR="00301A67" w:rsidRDefault="004C0E1C" w:rsidP="004C0E1C">
      <w:pPr>
        <w:rPr>
          <w:lang w:bidi="he-IL"/>
        </w:rPr>
      </w:pPr>
      <w:r>
        <w:rPr>
          <w:lang w:bidi="he-IL"/>
        </w:rPr>
        <w:t xml:space="preserve">The </w:t>
      </w:r>
      <w:r>
        <w:rPr>
          <w:b/>
          <w:bCs/>
          <w:lang w:bidi="he-IL"/>
        </w:rPr>
        <w:t>&lt;</w:t>
      </w:r>
      <w:proofErr w:type="spellStart"/>
      <w:r>
        <w:rPr>
          <w:b/>
          <w:bCs/>
          <w:lang w:bidi="he-IL"/>
        </w:rPr>
        <w:t>MyEndpoint</w:t>
      </w:r>
      <w:proofErr w:type="spellEnd"/>
      <w:r>
        <w:rPr>
          <w:b/>
          <w:bCs/>
          <w:lang w:bidi="he-IL"/>
        </w:rPr>
        <w:t>&gt;</w:t>
      </w:r>
      <w:r>
        <w:rPr>
          <w:lang w:bidi="he-IL"/>
        </w:rPr>
        <w:t xml:space="preserve"> class in backend defines the contract of the API.</w:t>
      </w:r>
    </w:p>
    <w:p w:rsidR="004C0E1C" w:rsidRDefault="004C0E1C" w:rsidP="004C0E1C">
      <w:pPr>
        <w:rPr>
          <w:lang w:bidi="he-IL"/>
        </w:rPr>
      </w:pPr>
      <w:r>
        <w:rPr>
          <w:lang w:bidi="he-IL"/>
        </w:rPr>
        <w:t xml:space="preserve">It defines single operation </w:t>
      </w:r>
      <w:r>
        <w:rPr>
          <w:b/>
          <w:bCs/>
          <w:lang w:bidi="he-IL"/>
        </w:rPr>
        <w:t>&lt;</w:t>
      </w:r>
      <w:proofErr w:type="spellStart"/>
      <w:r>
        <w:rPr>
          <w:b/>
          <w:bCs/>
          <w:lang w:bidi="he-IL"/>
        </w:rPr>
        <w:t>sendMessage</w:t>
      </w:r>
      <w:proofErr w:type="spellEnd"/>
      <w:r>
        <w:rPr>
          <w:b/>
          <w:bCs/>
          <w:lang w:bidi="he-IL"/>
        </w:rPr>
        <w:t>&gt;</w:t>
      </w:r>
      <w:r>
        <w:rPr>
          <w:lang w:bidi="he-IL"/>
        </w:rPr>
        <w:t xml:space="preserve"> and receives an object of the defined class </w:t>
      </w:r>
      <w:r>
        <w:rPr>
          <w:b/>
          <w:bCs/>
          <w:lang w:bidi="he-IL"/>
        </w:rPr>
        <w:t>&lt;Packet&gt;</w:t>
      </w:r>
      <w:r>
        <w:rPr>
          <w:lang w:bidi="he-IL"/>
        </w:rPr>
        <w:t xml:space="preserve"> (which gains it’s replica at the client).</w:t>
      </w:r>
    </w:p>
    <w:p w:rsidR="004C0E1C" w:rsidRDefault="004C0E1C" w:rsidP="004C0E1C">
      <w:pPr>
        <w:rPr>
          <w:lang w:bidi="he-IL"/>
        </w:rPr>
      </w:pPr>
      <w:r>
        <w:rPr>
          <w:lang w:bidi="he-IL"/>
        </w:rPr>
        <w:t xml:space="preserve">A </w:t>
      </w:r>
      <w:r>
        <w:rPr>
          <w:b/>
          <w:bCs/>
          <w:lang w:bidi="he-IL"/>
        </w:rPr>
        <w:t>&lt;Packet&gt;</w:t>
      </w:r>
      <w:r>
        <w:rPr>
          <w:lang w:bidi="he-IL"/>
        </w:rPr>
        <w:t xml:space="preserve"> is actually a stream of bytes representing a compressed message, and a timestamp when it was sent.</w:t>
      </w:r>
    </w:p>
    <w:p w:rsidR="009A3CFB" w:rsidRDefault="009A3CFB" w:rsidP="004C0E1C">
      <w:pPr>
        <w:rPr>
          <w:lang w:bidi="he-IL"/>
        </w:rPr>
      </w:pPr>
      <w:r>
        <w:rPr>
          <w:lang w:bidi="he-IL"/>
        </w:rPr>
        <w:t>Full API signature:</w:t>
      </w:r>
    </w:p>
    <w:p w:rsidR="009A3CFB" w:rsidRDefault="009A3CFB" w:rsidP="004C0E1C">
      <w:pPr>
        <w:rPr>
          <w:lang w:bidi="he-IL"/>
        </w:rPr>
      </w:pPr>
      <w:proofErr w:type="spellStart"/>
      <w:r>
        <w:rPr>
          <w:b/>
          <w:bCs/>
          <w:i/>
          <w:iCs/>
          <w:lang w:bidi="he-IL"/>
        </w:rPr>
        <w:t>Pakcet</w:t>
      </w:r>
      <w:proofErr w:type="spellEnd"/>
      <w:r>
        <w:rPr>
          <w:b/>
          <w:bCs/>
          <w:i/>
          <w:iCs/>
          <w:lang w:bidi="he-IL"/>
        </w:rPr>
        <w:t xml:space="preserve">[] </w:t>
      </w:r>
      <w:proofErr w:type="spellStart"/>
      <w:r>
        <w:rPr>
          <w:b/>
          <w:bCs/>
          <w:i/>
          <w:iCs/>
          <w:lang w:bidi="he-IL"/>
        </w:rPr>
        <w:t>sendMessage</w:t>
      </w:r>
      <w:proofErr w:type="spellEnd"/>
      <w:r>
        <w:rPr>
          <w:b/>
          <w:bCs/>
          <w:i/>
          <w:iCs/>
          <w:lang w:bidi="he-IL"/>
        </w:rPr>
        <w:t>(</w:t>
      </w:r>
      <w:proofErr w:type="spellStart"/>
      <w:r>
        <w:rPr>
          <w:b/>
          <w:bCs/>
          <w:i/>
          <w:iCs/>
          <w:lang w:bidi="he-IL"/>
        </w:rPr>
        <w:t>Pakcet</w:t>
      </w:r>
      <w:proofErr w:type="spellEnd"/>
      <w:r>
        <w:rPr>
          <w:b/>
          <w:bCs/>
          <w:i/>
          <w:iCs/>
          <w:lang w:bidi="he-IL"/>
        </w:rPr>
        <w:t xml:space="preserve"> packet);</w:t>
      </w:r>
    </w:p>
    <w:p w:rsidR="00E729E2" w:rsidRPr="009A3CFB" w:rsidRDefault="00E729E2" w:rsidP="004C0E1C">
      <w:pPr>
        <w:rPr>
          <w:rtl/>
          <w:lang w:bidi="he-IL"/>
        </w:rPr>
      </w:pPr>
      <w:r>
        <w:rPr>
          <w:lang w:bidi="he-IL"/>
        </w:rPr>
        <w:t xml:space="preserve">Packets </w:t>
      </w:r>
      <w:r w:rsidR="00BD7F0E">
        <w:rPr>
          <w:lang w:bidi="he-IL"/>
        </w:rPr>
        <w:t>are returned</w:t>
      </w:r>
      <w:r>
        <w:rPr>
          <w:lang w:bidi="he-IL"/>
        </w:rPr>
        <w:t xml:space="preserve"> only when the message is polling message.</w:t>
      </w:r>
    </w:p>
    <w:p w:rsidR="00301A67" w:rsidRDefault="00301A67" w:rsidP="00301A67">
      <w:pPr>
        <w:pStyle w:val="Heading1"/>
        <w:rPr>
          <w:lang w:bidi="he-IL"/>
        </w:rPr>
      </w:pPr>
      <w:r>
        <w:rPr>
          <w:lang w:bidi="he-IL"/>
        </w:rPr>
        <w:t>Messaging</w:t>
      </w:r>
    </w:p>
    <w:p w:rsidR="0021195D" w:rsidRDefault="0021195D" w:rsidP="00301A67">
      <w:pPr>
        <w:rPr>
          <w:lang w:bidi="he-IL"/>
        </w:rPr>
      </w:pPr>
      <w:r>
        <w:rPr>
          <w:lang w:bidi="he-IL"/>
        </w:rPr>
        <w:t>All communication in the system is working with messages. We have two ways of message communication in the system:</w:t>
      </w:r>
    </w:p>
    <w:p w:rsidR="0021195D" w:rsidRPr="0021195D" w:rsidRDefault="0021195D" w:rsidP="0021195D">
      <w:pPr>
        <w:pStyle w:val="ListParagraph"/>
        <w:numPr>
          <w:ilvl w:val="0"/>
          <w:numId w:val="3"/>
        </w:numPr>
        <w:rPr>
          <w:b/>
          <w:bCs/>
          <w:lang w:bidi="he-IL"/>
        </w:rPr>
      </w:pPr>
      <w:r w:rsidRPr="0021195D">
        <w:rPr>
          <w:b/>
          <w:bCs/>
          <w:lang w:bidi="he-IL"/>
        </w:rPr>
        <w:t xml:space="preserve">Inner messaging communication </w:t>
      </w:r>
      <w:r>
        <w:rPr>
          <w:b/>
          <w:bCs/>
          <w:lang w:bidi="he-IL"/>
        </w:rPr>
        <w:t>–</w:t>
      </w:r>
      <w:r w:rsidRPr="0021195D">
        <w:rPr>
          <w:b/>
          <w:bCs/>
          <w:lang w:bidi="he-IL"/>
        </w:rPr>
        <w:t xml:space="preserve"> </w:t>
      </w:r>
      <w:r w:rsidR="00242743">
        <w:rPr>
          <w:lang w:bidi="he-IL"/>
        </w:rPr>
        <w:t xml:space="preserve">Each activity defines inner class which implements </w:t>
      </w:r>
      <w:r w:rsidR="00242743">
        <w:rPr>
          <w:b/>
          <w:bCs/>
          <w:lang w:bidi="he-IL"/>
        </w:rPr>
        <w:t>&lt;</w:t>
      </w:r>
      <w:proofErr w:type="spellStart"/>
      <w:r w:rsidR="00242743">
        <w:rPr>
          <w:b/>
          <w:bCs/>
          <w:lang w:bidi="he-IL"/>
        </w:rPr>
        <w:t>ICallback</w:t>
      </w:r>
      <w:proofErr w:type="spellEnd"/>
      <w:r w:rsidR="00242743">
        <w:rPr>
          <w:b/>
          <w:bCs/>
          <w:lang w:bidi="he-IL"/>
        </w:rPr>
        <w:t>&gt;</w:t>
      </w:r>
      <w:r w:rsidR="00242743">
        <w:rPr>
          <w:lang w:bidi="he-IL"/>
        </w:rPr>
        <w:t xml:space="preserve"> with </w:t>
      </w:r>
      <w:r w:rsidR="00242743">
        <w:rPr>
          <w:b/>
          <w:bCs/>
          <w:lang w:bidi="he-IL"/>
        </w:rPr>
        <w:t>&lt;</w:t>
      </w:r>
      <w:proofErr w:type="spellStart"/>
      <w:r w:rsidR="00242743">
        <w:rPr>
          <w:b/>
          <w:bCs/>
          <w:lang w:bidi="he-IL"/>
        </w:rPr>
        <w:t>recieveMessage</w:t>
      </w:r>
      <w:proofErr w:type="spellEnd"/>
      <w:r w:rsidR="00242743">
        <w:rPr>
          <w:b/>
          <w:bCs/>
          <w:lang w:bidi="he-IL"/>
        </w:rPr>
        <w:t>&gt;</w:t>
      </w:r>
      <w:r w:rsidR="00242743">
        <w:rPr>
          <w:lang w:bidi="he-IL"/>
        </w:rPr>
        <w:t xml:space="preserve"> method, and passes instance of that class to other components (like network component/service component). Messages received can be extern</w:t>
      </w:r>
      <w:r w:rsidR="00CF7A7C">
        <w:rPr>
          <w:lang w:bidi="he-IL"/>
        </w:rPr>
        <w:t xml:space="preserve"> (</w:t>
      </w:r>
      <w:r w:rsidR="009A3CFB">
        <w:rPr>
          <w:lang w:bidi="he-IL"/>
        </w:rPr>
        <w:t xml:space="preserve">originated </w:t>
      </w:r>
      <w:r w:rsidR="00CF7A7C">
        <w:rPr>
          <w:lang w:bidi="he-IL"/>
        </w:rPr>
        <w:t>from the server), or intern (like connectivity messages).</w:t>
      </w:r>
    </w:p>
    <w:p w:rsidR="0021195D" w:rsidRPr="0021195D" w:rsidRDefault="0021195D" w:rsidP="00561E7E">
      <w:pPr>
        <w:pStyle w:val="ListParagraph"/>
        <w:numPr>
          <w:ilvl w:val="0"/>
          <w:numId w:val="3"/>
        </w:numPr>
        <w:rPr>
          <w:b/>
          <w:bCs/>
          <w:lang w:bidi="he-IL"/>
        </w:rPr>
      </w:pPr>
      <w:r>
        <w:rPr>
          <w:b/>
          <w:bCs/>
          <w:lang w:bidi="he-IL"/>
        </w:rPr>
        <w:t xml:space="preserve">Client/Server messaging communication </w:t>
      </w:r>
      <w:r w:rsidR="00561E7E">
        <w:rPr>
          <w:b/>
          <w:bCs/>
          <w:lang w:bidi="he-IL"/>
        </w:rPr>
        <w:t>–</w:t>
      </w:r>
      <w:r>
        <w:rPr>
          <w:b/>
          <w:bCs/>
          <w:lang w:bidi="he-IL"/>
        </w:rPr>
        <w:t xml:space="preserve"> </w:t>
      </w:r>
      <w:r w:rsidR="00561E7E">
        <w:rPr>
          <w:lang w:bidi="he-IL"/>
        </w:rPr>
        <w:t>Sending messages to the server using the Client/Server API (Google Endpoints API). We pass single message to the networking component, it compress it, and send to the server.</w:t>
      </w:r>
    </w:p>
    <w:p w:rsidR="00301A67" w:rsidRPr="009A3CFB" w:rsidRDefault="00390CE0" w:rsidP="00301A67">
      <w:pPr>
        <w:rPr>
          <w:lang w:bidi="he-IL"/>
        </w:rPr>
      </w:pPr>
      <w:r>
        <w:rPr>
          <w:lang w:bidi="he-IL"/>
        </w:rPr>
        <w:t>We can divide messaging feature into multiple components:</w:t>
      </w:r>
    </w:p>
    <w:p w:rsidR="00390CE0" w:rsidRDefault="00390CE0" w:rsidP="00390CE0">
      <w:pPr>
        <w:pStyle w:val="Heading2"/>
        <w:rPr>
          <w:lang w:bidi="he-IL"/>
        </w:rPr>
      </w:pPr>
      <w:proofErr w:type="spellStart"/>
      <w:r>
        <w:rPr>
          <w:lang w:bidi="he-IL"/>
        </w:rPr>
        <w:t>IMessage</w:t>
      </w:r>
      <w:proofErr w:type="spellEnd"/>
      <w:r>
        <w:rPr>
          <w:lang w:bidi="he-IL"/>
        </w:rPr>
        <w:t xml:space="preserve"> class</w:t>
      </w:r>
    </w:p>
    <w:p w:rsidR="00390CE0" w:rsidRDefault="00DE26E5" w:rsidP="00390CE0">
      <w:pPr>
        <w:rPr>
          <w:lang w:bidi="he-IL"/>
        </w:rPr>
      </w:pPr>
      <w:r>
        <w:rPr>
          <w:lang w:bidi="he-IL"/>
        </w:rPr>
        <w:t>Interface with three methods:</w:t>
      </w:r>
    </w:p>
    <w:p w:rsidR="00DE26E5" w:rsidRPr="00DE26E5" w:rsidRDefault="00DE26E5" w:rsidP="00CE2037">
      <w:pPr>
        <w:pStyle w:val="ListParagraph"/>
        <w:numPr>
          <w:ilvl w:val="0"/>
          <w:numId w:val="2"/>
        </w:numPr>
        <w:rPr>
          <w:lang w:bidi="he-IL"/>
        </w:rPr>
      </w:pPr>
      <w:proofErr w:type="spellStart"/>
      <w:r w:rsidRPr="00CE2037">
        <w:rPr>
          <w:b/>
          <w:bCs/>
          <w:i/>
          <w:iCs/>
          <w:lang w:bidi="he-IL"/>
        </w:rPr>
        <w:t>MessageType</w:t>
      </w:r>
      <w:proofErr w:type="spellEnd"/>
      <w:r w:rsidRPr="00CE2037">
        <w:rPr>
          <w:b/>
          <w:bCs/>
          <w:i/>
          <w:iCs/>
          <w:lang w:bidi="he-IL"/>
        </w:rPr>
        <w:t xml:space="preserve"> </w:t>
      </w:r>
      <w:proofErr w:type="spellStart"/>
      <w:r w:rsidRPr="00CE2037">
        <w:rPr>
          <w:b/>
          <w:bCs/>
          <w:i/>
          <w:iCs/>
          <w:lang w:bidi="he-IL"/>
        </w:rPr>
        <w:t>getMessageType</w:t>
      </w:r>
      <w:proofErr w:type="spellEnd"/>
      <w:r w:rsidRPr="00CE2037">
        <w:rPr>
          <w:b/>
          <w:bCs/>
          <w:i/>
          <w:iCs/>
          <w:lang w:bidi="he-IL"/>
        </w:rPr>
        <w:t>()</w:t>
      </w:r>
      <w:r w:rsidR="00CE2037">
        <w:rPr>
          <w:b/>
          <w:bCs/>
          <w:lang w:bidi="he-IL"/>
        </w:rPr>
        <w:t xml:space="preserve"> – </w:t>
      </w:r>
      <w:r w:rsidR="00CE2037">
        <w:rPr>
          <w:lang w:bidi="he-IL"/>
        </w:rPr>
        <w:t xml:space="preserve">returns </w:t>
      </w:r>
      <w:proofErr w:type="spellStart"/>
      <w:r w:rsidR="00CE2037">
        <w:rPr>
          <w:lang w:bidi="he-IL"/>
        </w:rPr>
        <w:t>enum</w:t>
      </w:r>
      <w:proofErr w:type="spellEnd"/>
      <w:r w:rsidR="00CE2037">
        <w:rPr>
          <w:lang w:bidi="he-IL"/>
        </w:rPr>
        <w:t xml:space="preserve"> of the concrete message class. For each concrete message class, there is an entry in the </w:t>
      </w:r>
      <w:proofErr w:type="spellStart"/>
      <w:r w:rsidR="00CE2037">
        <w:rPr>
          <w:lang w:bidi="he-IL"/>
        </w:rPr>
        <w:t>enum</w:t>
      </w:r>
      <w:proofErr w:type="spellEnd"/>
      <w:r w:rsidR="00CE2037">
        <w:rPr>
          <w:lang w:bidi="he-IL"/>
        </w:rPr>
        <w:t>. Using this method, one can cast the interface to the appropriate class without knowing its dynamic type.</w:t>
      </w:r>
    </w:p>
    <w:p w:rsidR="00DE26E5" w:rsidRPr="00DE26E5" w:rsidRDefault="00DE26E5" w:rsidP="00DE26E5">
      <w:pPr>
        <w:pStyle w:val="ListParagraph"/>
        <w:numPr>
          <w:ilvl w:val="0"/>
          <w:numId w:val="2"/>
        </w:numPr>
        <w:rPr>
          <w:lang w:bidi="he-IL"/>
        </w:rPr>
      </w:pPr>
      <w:r w:rsidRPr="00CE2037">
        <w:rPr>
          <w:b/>
          <w:bCs/>
          <w:i/>
          <w:iCs/>
          <w:lang w:bidi="he-IL"/>
        </w:rPr>
        <w:lastRenderedPageBreak/>
        <w:t xml:space="preserve">Client </w:t>
      </w:r>
      <w:proofErr w:type="spellStart"/>
      <w:r w:rsidRPr="00CE2037">
        <w:rPr>
          <w:b/>
          <w:bCs/>
          <w:i/>
          <w:iCs/>
          <w:lang w:bidi="he-IL"/>
        </w:rPr>
        <w:t>getClient</w:t>
      </w:r>
      <w:proofErr w:type="spellEnd"/>
      <w:r w:rsidRPr="00CE2037">
        <w:rPr>
          <w:b/>
          <w:bCs/>
          <w:i/>
          <w:iCs/>
          <w:lang w:bidi="he-IL"/>
        </w:rPr>
        <w:t>()</w:t>
      </w:r>
      <w:r w:rsidR="00CE2037">
        <w:rPr>
          <w:lang w:bidi="he-IL"/>
        </w:rPr>
        <w:t xml:space="preserve"> – returns the end-user Client who relevant to this message. If it’s request message, then this is the sending client, if its response message, then it is the destination client.</w:t>
      </w:r>
    </w:p>
    <w:p w:rsidR="00DE26E5" w:rsidRPr="00CE2037" w:rsidRDefault="00DE26E5" w:rsidP="00DE26E5">
      <w:pPr>
        <w:pStyle w:val="ListParagraph"/>
        <w:numPr>
          <w:ilvl w:val="0"/>
          <w:numId w:val="2"/>
        </w:numPr>
        <w:rPr>
          <w:i/>
          <w:iCs/>
          <w:lang w:bidi="he-IL"/>
        </w:rPr>
      </w:pPr>
      <w:r w:rsidRPr="00CE2037">
        <w:rPr>
          <w:b/>
          <w:bCs/>
          <w:i/>
          <w:iCs/>
          <w:lang w:bidi="he-IL"/>
        </w:rPr>
        <w:t xml:space="preserve">UUID </w:t>
      </w:r>
      <w:proofErr w:type="spellStart"/>
      <w:r w:rsidRPr="00CE2037">
        <w:rPr>
          <w:b/>
          <w:bCs/>
          <w:i/>
          <w:iCs/>
          <w:lang w:bidi="he-IL"/>
        </w:rPr>
        <w:t>getId</w:t>
      </w:r>
      <w:proofErr w:type="spellEnd"/>
      <w:r w:rsidRPr="00CE2037">
        <w:rPr>
          <w:b/>
          <w:bCs/>
          <w:i/>
          <w:iCs/>
          <w:lang w:bidi="he-IL"/>
        </w:rPr>
        <w:t>()</w:t>
      </w:r>
      <w:r w:rsidR="00CE2037">
        <w:rPr>
          <w:b/>
          <w:bCs/>
          <w:i/>
          <w:iCs/>
          <w:lang w:bidi="he-IL"/>
        </w:rPr>
        <w:t xml:space="preserve"> – </w:t>
      </w:r>
      <w:r w:rsidR="00CE2037">
        <w:rPr>
          <w:lang w:bidi="he-IL"/>
        </w:rPr>
        <w:t xml:space="preserve">returns the message ID, or the </w:t>
      </w:r>
      <w:r w:rsidR="00D47148">
        <w:rPr>
          <w:lang w:bidi="he-IL"/>
        </w:rPr>
        <w:t>ID of the request it responds to.</w:t>
      </w:r>
    </w:p>
    <w:p w:rsidR="00DE26E5" w:rsidRDefault="00DE26E5" w:rsidP="00DE26E5">
      <w:pPr>
        <w:rPr>
          <w:lang w:bidi="he-IL"/>
        </w:rPr>
      </w:pPr>
      <w:r>
        <w:rPr>
          <w:lang w:bidi="he-IL"/>
        </w:rPr>
        <w:t>Each of the methods returns the appropriate variable that must be defined in concrete message classes.</w:t>
      </w:r>
    </w:p>
    <w:p w:rsidR="005C4BED" w:rsidRPr="005C4BED" w:rsidRDefault="005C4BED" w:rsidP="00DE26E5">
      <w:pPr>
        <w:rPr>
          <w:lang w:bidi="he-IL"/>
        </w:rPr>
      </w:pPr>
      <w:r>
        <w:rPr>
          <w:lang w:bidi="he-IL"/>
        </w:rPr>
        <w:t xml:space="preserve">All the message communication (inner client, and client-server) is working with the </w:t>
      </w:r>
      <w:r>
        <w:rPr>
          <w:b/>
          <w:bCs/>
          <w:lang w:bidi="he-IL"/>
        </w:rPr>
        <w:t>&lt;</w:t>
      </w:r>
      <w:proofErr w:type="spellStart"/>
      <w:r>
        <w:rPr>
          <w:b/>
          <w:bCs/>
          <w:lang w:bidi="he-IL"/>
        </w:rPr>
        <w:t>IMessage</w:t>
      </w:r>
      <w:proofErr w:type="spellEnd"/>
      <w:r>
        <w:rPr>
          <w:b/>
          <w:bCs/>
          <w:lang w:bidi="he-IL"/>
        </w:rPr>
        <w:t>&gt;</w:t>
      </w:r>
      <w:r>
        <w:rPr>
          <w:lang w:bidi="he-IL"/>
        </w:rPr>
        <w:t xml:space="preserve"> interface (to keep the networking interface generic and scalable)</w:t>
      </w:r>
      <w:r w:rsidR="001C254F">
        <w:rPr>
          <w:lang w:bidi="he-IL"/>
        </w:rPr>
        <w:t>, and the receiving component takes care according to the message type received.</w:t>
      </w:r>
    </w:p>
    <w:p w:rsidR="00390CE0" w:rsidRDefault="00390CE0" w:rsidP="00390CE0">
      <w:pPr>
        <w:pStyle w:val="Heading2"/>
        <w:rPr>
          <w:lang w:bidi="he-IL"/>
        </w:rPr>
      </w:pPr>
      <w:r>
        <w:rPr>
          <w:lang w:bidi="he-IL"/>
        </w:rPr>
        <w:t>Concrete Messages</w:t>
      </w:r>
    </w:p>
    <w:p w:rsidR="00390CE0" w:rsidRDefault="00561E7E" w:rsidP="00390CE0">
      <w:pPr>
        <w:rPr>
          <w:lang w:bidi="he-IL"/>
        </w:rPr>
      </w:pPr>
      <w:r>
        <w:rPr>
          <w:lang w:bidi="he-IL"/>
        </w:rPr>
        <w:t>Each concrete message definition requires:</w:t>
      </w:r>
    </w:p>
    <w:p w:rsidR="00561E7E" w:rsidRDefault="00561E7E" w:rsidP="00561E7E">
      <w:pPr>
        <w:pStyle w:val="ListParagraph"/>
        <w:numPr>
          <w:ilvl w:val="0"/>
          <w:numId w:val="4"/>
        </w:numPr>
        <w:rPr>
          <w:lang w:bidi="he-IL"/>
        </w:rPr>
      </w:pPr>
      <w:r>
        <w:rPr>
          <w:lang w:bidi="he-IL"/>
        </w:rPr>
        <w:t>Be defined serializable.</w:t>
      </w:r>
    </w:p>
    <w:p w:rsidR="00561E7E" w:rsidRDefault="00561E7E" w:rsidP="00561E7E">
      <w:pPr>
        <w:pStyle w:val="ListParagraph"/>
        <w:numPr>
          <w:ilvl w:val="0"/>
          <w:numId w:val="4"/>
        </w:numPr>
        <w:rPr>
          <w:lang w:bidi="he-IL"/>
        </w:rPr>
      </w:pPr>
      <w:r>
        <w:rPr>
          <w:lang w:bidi="he-IL"/>
        </w:rPr>
        <w:t>Define public member client.</w:t>
      </w:r>
    </w:p>
    <w:p w:rsidR="00561E7E" w:rsidRDefault="00561E7E" w:rsidP="00561E7E">
      <w:pPr>
        <w:pStyle w:val="ListParagraph"/>
        <w:numPr>
          <w:ilvl w:val="0"/>
          <w:numId w:val="4"/>
        </w:numPr>
        <w:rPr>
          <w:lang w:bidi="he-IL"/>
        </w:rPr>
      </w:pPr>
      <w:r>
        <w:rPr>
          <w:lang w:bidi="he-IL"/>
        </w:rPr>
        <w:t>Define public member id of the message.</w:t>
      </w:r>
    </w:p>
    <w:p w:rsidR="00561E7E" w:rsidRDefault="00561E7E" w:rsidP="00561E7E">
      <w:pPr>
        <w:pStyle w:val="ListParagraph"/>
        <w:numPr>
          <w:ilvl w:val="0"/>
          <w:numId w:val="4"/>
        </w:numPr>
        <w:rPr>
          <w:lang w:bidi="he-IL"/>
        </w:rPr>
      </w:pPr>
      <w:r>
        <w:rPr>
          <w:lang w:bidi="he-IL"/>
        </w:rPr>
        <w:t xml:space="preserve">Return appropriate value in the </w:t>
      </w:r>
      <w:r>
        <w:rPr>
          <w:b/>
          <w:bCs/>
          <w:lang w:bidi="he-IL"/>
        </w:rPr>
        <w:t>&lt;</w:t>
      </w:r>
      <w:proofErr w:type="spellStart"/>
      <w:r>
        <w:rPr>
          <w:b/>
          <w:bCs/>
          <w:lang w:bidi="he-IL"/>
        </w:rPr>
        <w:t>getMessageType</w:t>
      </w:r>
      <w:proofErr w:type="spellEnd"/>
      <w:r>
        <w:rPr>
          <w:b/>
          <w:bCs/>
          <w:lang w:bidi="he-IL"/>
        </w:rPr>
        <w:t>&gt;</w:t>
      </w:r>
      <w:r>
        <w:rPr>
          <w:lang w:bidi="he-IL"/>
        </w:rPr>
        <w:t xml:space="preserve"> method.</w:t>
      </w:r>
    </w:p>
    <w:p w:rsidR="005C446B" w:rsidRDefault="005C446B" w:rsidP="005C446B">
      <w:pPr>
        <w:rPr>
          <w:lang w:bidi="he-IL"/>
        </w:rPr>
      </w:pPr>
      <w:r>
        <w:rPr>
          <w:lang w:bidi="he-IL"/>
        </w:rPr>
        <w:t>We can d</w:t>
      </w:r>
      <w:r w:rsidR="00530775">
        <w:rPr>
          <w:lang w:bidi="he-IL"/>
        </w:rPr>
        <w:t>ivide concrete messages into three</w:t>
      </w:r>
      <w:r>
        <w:rPr>
          <w:lang w:bidi="he-IL"/>
        </w:rPr>
        <w:t xml:space="preserve"> groups:</w:t>
      </w:r>
    </w:p>
    <w:p w:rsidR="005C446B" w:rsidRPr="00A54CE2" w:rsidRDefault="005C446B" w:rsidP="005C446B">
      <w:pPr>
        <w:pStyle w:val="Heading3"/>
        <w:rPr>
          <w:lang w:bidi="he-IL"/>
        </w:rPr>
      </w:pPr>
      <w:r>
        <w:rPr>
          <w:lang w:bidi="he-IL"/>
        </w:rPr>
        <w:t>Request Messages</w:t>
      </w:r>
      <w:r w:rsidR="00A54CE2">
        <w:rPr>
          <w:lang w:bidi="he-IL"/>
        </w:rPr>
        <w:t xml:space="preserve"> (prefix </w:t>
      </w:r>
      <w:r w:rsidR="00A54CE2">
        <w:rPr>
          <w:b/>
          <w:bCs/>
          <w:lang w:bidi="he-IL"/>
        </w:rPr>
        <w:t>&lt;</w:t>
      </w:r>
      <w:proofErr w:type="spellStart"/>
      <w:r w:rsidR="00A54CE2">
        <w:rPr>
          <w:b/>
          <w:bCs/>
          <w:lang w:bidi="he-IL"/>
        </w:rPr>
        <w:t>MessageRequest</w:t>
      </w:r>
      <w:proofErr w:type="spellEnd"/>
      <w:r w:rsidR="00A54CE2">
        <w:rPr>
          <w:b/>
          <w:bCs/>
          <w:lang w:bidi="he-IL"/>
        </w:rPr>
        <w:t>*</w:t>
      </w:r>
      <w:r w:rsidR="00A54CE2">
        <w:rPr>
          <w:lang w:bidi="he-IL"/>
        </w:rPr>
        <w:t>&gt;)</w:t>
      </w:r>
    </w:p>
    <w:p w:rsidR="005C446B" w:rsidRDefault="00A54CE2" w:rsidP="00A54CE2">
      <w:pPr>
        <w:rPr>
          <w:lang w:bidi="he-IL"/>
        </w:rPr>
      </w:pPr>
      <w:r>
        <w:rPr>
          <w:lang w:bidi="he-IL"/>
        </w:rPr>
        <w:t>All the messages created by the endpoint client, and meant to be send to the server.</w:t>
      </w:r>
    </w:p>
    <w:p w:rsidR="00A54CE2" w:rsidRDefault="00A54CE2" w:rsidP="00A54CE2">
      <w:pPr>
        <w:rPr>
          <w:lang w:bidi="he-IL"/>
        </w:rPr>
      </w:pPr>
      <w:r>
        <w:rPr>
          <w:lang w:bidi="he-IL"/>
        </w:rPr>
        <w:t>Client variable receives the sending client.</w:t>
      </w:r>
    </w:p>
    <w:p w:rsidR="00A54CE2" w:rsidRDefault="00A54CE2" w:rsidP="00A54CE2">
      <w:pPr>
        <w:rPr>
          <w:lang w:bidi="he-IL"/>
        </w:rPr>
      </w:pPr>
      <w:r>
        <w:rPr>
          <w:lang w:bidi="he-IL"/>
        </w:rPr>
        <w:t>ID receives an unique identifier.</w:t>
      </w:r>
    </w:p>
    <w:p w:rsidR="005C446B" w:rsidRPr="00A54CE2" w:rsidRDefault="005C446B" w:rsidP="005C446B">
      <w:pPr>
        <w:pStyle w:val="Heading3"/>
        <w:rPr>
          <w:lang w:bidi="he-IL"/>
        </w:rPr>
      </w:pPr>
      <w:r>
        <w:rPr>
          <w:lang w:bidi="he-IL"/>
        </w:rPr>
        <w:t>Response Messages</w:t>
      </w:r>
      <w:r w:rsidR="00A54CE2">
        <w:rPr>
          <w:lang w:bidi="he-IL"/>
        </w:rPr>
        <w:t xml:space="preserve"> (prefix </w:t>
      </w:r>
      <w:r w:rsidR="00A54CE2">
        <w:rPr>
          <w:b/>
          <w:bCs/>
          <w:lang w:bidi="he-IL"/>
        </w:rPr>
        <w:t>&lt;</w:t>
      </w:r>
      <w:proofErr w:type="spellStart"/>
      <w:r w:rsidR="00A54CE2">
        <w:rPr>
          <w:b/>
          <w:bCs/>
          <w:lang w:bidi="he-IL"/>
        </w:rPr>
        <w:t>MessageResponse</w:t>
      </w:r>
      <w:proofErr w:type="spellEnd"/>
      <w:r w:rsidR="00A54CE2">
        <w:rPr>
          <w:b/>
          <w:bCs/>
          <w:lang w:bidi="he-IL"/>
        </w:rPr>
        <w:t>*&gt;</w:t>
      </w:r>
      <w:r w:rsidR="00A54CE2">
        <w:rPr>
          <w:lang w:bidi="he-IL"/>
        </w:rPr>
        <w:t>)</w:t>
      </w:r>
    </w:p>
    <w:p w:rsidR="005C446B" w:rsidRDefault="00A54CE2" w:rsidP="005C446B">
      <w:pPr>
        <w:rPr>
          <w:lang w:bidi="he-IL"/>
        </w:rPr>
      </w:pPr>
      <w:r>
        <w:rPr>
          <w:lang w:bidi="he-IL"/>
        </w:rPr>
        <w:t>All the messages returned from the server, and raised to the event handler at the proper activity.</w:t>
      </w:r>
    </w:p>
    <w:p w:rsidR="00A54CE2" w:rsidRDefault="00A54CE2" w:rsidP="005C446B">
      <w:pPr>
        <w:rPr>
          <w:lang w:bidi="he-IL"/>
        </w:rPr>
      </w:pPr>
      <w:r>
        <w:rPr>
          <w:lang w:bidi="he-IL"/>
        </w:rPr>
        <w:t>Client variable received the destination client.</w:t>
      </w:r>
    </w:p>
    <w:p w:rsidR="00A54CE2" w:rsidRDefault="00A54CE2" w:rsidP="005C446B">
      <w:pPr>
        <w:rPr>
          <w:lang w:bidi="he-IL"/>
        </w:rPr>
      </w:pPr>
      <w:r>
        <w:rPr>
          <w:lang w:bidi="he-IL"/>
        </w:rPr>
        <w:t>ID receives a unique identifier, or the request ID if it’s a response.</w:t>
      </w:r>
    </w:p>
    <w:p w:rsidR="00530775" w:rsidRDefault="00530775" w:rsidP="00530775">
      <w:pPr>
        <w:pStyle w:val="Heading3"/>
        <w:rPr>
          <w:lang w:bidi="he-IL"/>
        </w:rPr>
      </w:pPr>
      <w:r>
        <w:rPr>
          <w:lang w:bidi="he-IL"/>
        </w:rPr>
        <w:t>Inner Messages</w:t>
      </w:r>
      <w:r w:rsidR="00A54CE2">
        <w:rPr>
          <w:lang w:bidi="he-IL"/>
        </w:rPr>
        <w:t xml:space="preserve"> (prefix </w:t>
      </w:r>
      <w:r w:rsidR="00A54CE2">
        <w:rPr>
          <w:b/>
          <w:bCs/>
          <w:lang w:bidi="he-IL"/>
        </w:rPr>
        <w:t>&lt;</w:t>
      </w:r>
      <w:proofErr w:type="spellStart"/>
      <w:r w:rsidR="00A54CE2">
        <w:rPr>
          <w:b/>
          <w:bCs/>
          <w:lang w:bidi="he-IL"/>
        </w:rPr>
        <w:t>MessageInner</w:t>
      </w:r>
      <w:proofErr w:type="spellEnd"/>
      <w:r w:rsidR="00A54CE2">
        <w:rPr>
          <w:b/>
          <w:bCs/>
          <w:lang w:bidi="he-IL"/>
        </w:rPr>
        <w:t>*&gt;</w:t>
      </w:r>
      <w:r w:rsidR="00A54CE2">
        <w:rPr>
          <w:lang w:bidi="he-IL"/>
        </w:rPr>
        <w:t>)</w:t>
      </w:r>
    </w:p>
    <w:p w:rsidR="000D359C" w:rsidRPr="000D359C" w:rsidRDefault="000D359C" w:rsidP="000D359C">
      <w:pPr>
        <w:rPr>
          <w:lang w:bidi="he-IL"/>
        </w:rPr>
      </w:pPr>
      <w:r>
        <w:rPr>
          <w:lang w:bidi="he-IL"/>
        </w:rPr>
        <w:t>All the messages that are not being passed in network. Usually raised from the application modules to the variant activities.</w:t>
      </w:r>
    </w:p>
    <w:p w:rsidR="00390CE0" w:rsidRDefault="00390CE0" w:rsidP="00390CE0">
      <w:pPr>
        <w:pStyle w:val="Heading2"/>
        <w:rPr>
          <w:lang w:bidi="he-IL"/>
        </w:rPr>
      </w:pPr>
      <w:proofErr w:type="spellStart"/>
      <w:r>
        <w:rPr>
          <w:lang w:bidi="he-IL"/>
        </w:rPr>
        <w:t>MessageCompression</w:t>
      </w:r>
      <w:proofErr w:type="spellEnd"/>
      <w:r>
        <w:rPr>
          <w:lang w:bidi="he-IL"/>
        </w:rPr>
        <w:t xml:space="preserve"> class</w:t>
      </w:r>
    </w:p>
    <w:p w:rsidR="00390CE0" w:rsidRDefault="007A2F2A" w:rsidP="00390CE0">
      <w:pPr>
        <w:rPr>
          <w:lang w:bidi="he-IL"/>
        </w:rPr>
      </w:pPr>
      <w:r>
        <w:rPr>
          <w:lang w:bidi="he-IL"/>
        </w:rPr>
        <w:t>Singleton class with two methods:</w:t>
      </w:r>
    </w:p>
    <w:p w:rsidR="007A2F2A" w:rsidRDefault="007A2F2A" w:rsidP="007A2F2A">
      <w:pPr>
        <w:pStyle w:val="ListParagraph"/>
        <w:numPr>
          <w:ilvl w:val="0"/>
          <w:numId w:val="5"/>
        </w:numPr>
        <w:rPr>
          <w:lang w:bidi="he-IL"/>
        </w:rPr>
      </w:pPr>
      <w:r>
        <w:rPr>
          <w:lang w:bidi="he-IL"/>
        </w:rPr>
        <w:t>Byte[] compress(</w:t>
      </w:r>
      <w:proofErr w:type="spellStart"/>
      <w:r>
        <w:rPr>
          <w:lang w:bidi="he-IL"/>
        </w:rPr>
        <w:t>IMessage</w:t>
      </w:r>
      <w:proofErr w:type="spellEnd"/>
      <w:r>
        <w:rPr>
          <w:lang w:bidi="he-IL"/>
        </w:rPr>
        <w:t xml:space="preserve"> message);</w:t>
      </w:r>
    </w:p>
    <w:p w:rsidR="007A2F2A" w:rsidRDefault="007A2F2A" w:rsidP="007A2F2A">
      <w:pPr>
        <w:pStyle w:val="ListParagraph"/>
        <w:numPr>
          <w:ilvl w:val="0"/>
          <w:numId w:val="5"/>
        </w:numPr>
        <w:rPr>
          <w:lang w:bidi="he-IL"/>
        </w:rPr>
      </w:pPr>
      <w:proofErr w:type="spellStart"/>
      <w:r>
        <w:rPr>
          <w:lang w:bidi="he-IL"/>
        </w:rPr>
        <w:t>IMessage</w:t>
      </w:r>
      <w:proofErr w:type="spellEnd"/>
      <w:r>
        <w:rPr>
          <w:lang w:bidi="he-IL"/>
        </w:rPr>
        <w:t xml:space="preserve"> decompress(byte[] stream);</w:t>
      </w:r>
    </w:p>
    <w:p w:rsidR="005D3807" w:rsidRPr="00390CE0" w:rsidRDefault="005D3807" w:rsidP="005D3807">
      <w:pPr>
        <w:rPr>
          <w:lang w:bidi="he-IL"/>
        </w:rPr>
      </w:pPr>
      <w:r>
        <w:rPr>
          <w:lang w:bidi="he-IL"/>
        </w:rPr>
        <w:t xml:space="preserve">The compression/decompression using standard java serialization using </w:t>
      </w:r>
      <w:proofErr w:type="spellStart"/>
      <w:r>
        <w:rPr>
          <w:lang w:bidi="he-IL"/>
        </w:rPr>
        <w:t>ObjectOutputStream</w:t>
      </w:r>
      <w:proofErr w:type="spellEnd"/>
      <w:r>
        <w:rPr>
          <w:lang w:bidi="he-IL"/>
        </w:rPr>
        <w:t>/</w:t>
      </w:r>
      <w:proofErr w:type="spellStart"/>
      <w:r>
        <w:rPr>
          <w:lang w:bidi="he-IL"/>
        </w:rPr>
        <w:t>ObjectInputStream</w:t>
      </w:r>
      <w:proofErr w:type="spellEnd"/>
      <w:r>
        <w:rPr>
          <w:lang w:bidi="he-IL"/>
        </w:rPr>
        <w:t>, thus for the server is required to hold the exact same classes in same packages to decompress it correctly.</w:t>
      </w:r>
    </w:p>
    <w:p w:rsidR="00301A67" w:rsidRDefault="00301A67" w:rsidP="00301A67">
      <w:pPr>
        <w:pStyle w:val="Heading1"/>
        <w:rPr>
          <w:lang w:bidi="he-IL"/>
        </w:rPr>
      </w:pPr>
      <w:r>
        <w:rPr>
          <w:lang w:bidi="he-IL"/>
        </w:rPr>
        <w:t>Session</w:t>
      </w:r>
    </w:p>
    <w:p w:rsidR="00301A67" w:rsidRDefault="0084373C" w:rsidP="00301A67">
      <w:pPr>
        <w:rPr>
          <w:lang w:bidi="he-IL"/>
        </w:rPr>
      </w:pPr>
      <w:r>
        <w:rPr>
          <w:lang w:bidi="he-IL"/>
        </w:rPr>
        <w:t>A session describes a single multiplayer game and all the information attached to it. Session properties:</w:t>
      </w:r>
    </w:p>
    <w:p w:rsidR="0084373C" w:rsidRDefault="0084373C" w:rsidP="0084373C">
      <w:pPr>
        <w:pStyle w:val="ListParagraph"/>
        <w:numPr>
          <w:ilvl w:val="0"/>
          <w:numId w:val="6"/>
        </w:numPr>
        <w:rPr>
          <w:lang w:bidi="he-IL"/>
        </w:rPr>
      </w:pPr>
      <w:r>
        <w:rPr>
          <w:b/>
          <w:bCs/>
          <w:i/>
          <w:iCs/>
          <w:lang w:bidi="he-IL"/>
        </w:rPr>
        <w:t>UUID _</w:t>
      </w:r>
      <w:proofErr w:type="spellStart"/>
      <w:r>
        <w:rPr>
          <w:b/>
          <w:bCs/>
          <w:i/>
          <w:iCs/>
          <w:lang w:bidi="he-IL"/>
        </w:rPr>
        <w:t>sessionId</w:t>
      </w:r>
      <w:proofErr w:type="spellEnd"/>
      <w:r>
        <w:rPr>
          <w:lang w:bidi="he-IL"/>
        </w:rPr>
        <w:t xml:space="preserve"> – unique identifier for the session. Controlled by the server. It’s the only information endpoint client have describing their session.</w:t>
      </w:r>
    </w:p>
    <w:p w:rsidR="0084373C" w:rsidRDefault="0084373C" w:rsidP="0084373C">
      <w:pPr>
        <w:pStyle w:val="ListParagraph"/>
        <w:numPr>
          <w:ilvl w:val="0"/>
          <w:numId w:val="6"/>
        </w:numPr>
        <w:rPr>
          <w:lang w:bidi="he-IL"/>
        </w:rPr>
      </w:pPr>
      <w:proofErr w:type="spellStart"/>
      <w:r>
        <w:rPr>
          <w:b/>
          <w:bCs/>
          <w:i/>
          <w:iCs/>
          <w:lang w:bidi="he-IL"/>
        </w:rPr>
        <w:t>LinkedList</w:t>
      </w:r>
      <w:proofErr w:type="spellEnd"/>
      <w:r>
        <w:rPr>
          <w:b/>
          <w:bCs/>
          <w:i/>
          <w:iCs/>
          <w:lang w:bidi="he-IL"/>
        </w:rPr>
        <w:t>&lt;Client&gt; _</w:t>
      </w:r>
      <w:proofErr w:type="spellStart"/>
      <w:r>
        <w:rPr>
          <w:b/>
          <w:bCs/>
          <w:i/>
          <w:iCs/>
          <w:lang w:bidi="he-IL"/>
        </w:rPr>
        <w:t>clientList</w:t>
      </w:r>
      <w:proofErr w:type="spellEnd"/>
      <w:r>
        <w:rPr>
          <w:b/>
          <w:bCs/>
          <w:i/>
          <w:iCs/>
          <w:lang w:bidi="he-IL"/>
        </w:rPr>
        <w:t xml:space="preserve"> </w:t>
      </w:r>
      <w:r>
        <w:rPr>
          <w:lang w:bidi="he-IL"/>
        </w:rPr>
        <w:t>– list of clients currently playing.</w:t>
      </w:r>
    </w:p>
    <w:p w:rsidR="0084373C" w:rsidRDefault="0084373C" w:rsidP="0084373C">
      <w:pPr>
        <w:pStyle w:val="ListParagraph"/>
        <w:numPr>
          <w:ilvl w:val="0"/>
          <w:numId w:val="6"/>
        </w:numPr>
        <w:rPr>
          <w:lang w:bidi="he-IL"/>
        </w:rPr>
      </w:pPr>
      <w:proofErr w:type="spellStart"/>
      <w:r>
        <w:rPr>
          <w:b/>
          <w:bCs/>
          <w:i/>
          <w:iCs/>
          <w:lang w:bidi="he-IL"/>
        </w:rPr>
        <w:lastRenderedPageBreak/>
        <w:t>GameType</w:t>
      </w:r>
      <w:proofErr w:type="spellEnd"/>
      <w:r>
        <w:rPr>
          <w:b/>
          <w:bCs/>
          <w:i/>
          <w:iCs/>
          <w:lang w:bidi="he-IL"/>
        </w:rPr>
        <w:t xml:space="preserve"> _</w:t>
      </w:r>
      <w:proofErr w:type="spellStart"/>
      <w:r>
        <w:rPr>
          <w:b/>
          <w:bCs/>
          <w:i/>
          <w:iCs/>
          <w:lang w:bidi="he-IL"/>
        </w:rPr>
        <w:t>gameType</w:t>
      </w:r>
      <w:proofErr w:type="spellEnd"/>
      <w:r>
        <w:rPr>
          <w:b/>
          <w:bCs/>
          <w:i/>
          <w:iCs/>
          <w:lang w:bidi="he-IL"/>
        </w:rPr>
        <w:t xml:space="preserve"> </w:t>
      </w:r>
      <w:r>
        <w:rPr>
          <w:lang w:bidi="he-IL"/>
        </w:rPr>
        <w:t>– the game being played in the session.</w:t>
      </w:r>
    </w:p>
    <w:p w:rsidR="0084373C" w:rsidRDefault="0084373C" w:rsidP="0084373C">
      <w:pPr>
        <w:pStyle w:val="ListParagraph"/>
        <w:numPr>
          <w:ilvl w:val="0"/>
          <w:numId w:val="6"/>
        </w:numPr>
        <w:rPr>
          <w:lang w:bidi="he-IL"/>
        </w:rPr>
      </w:pPr>
      <w:proofErr w:type="spellStart"/>
      <w:r>
        <w:rPr>
          <w:b/>
          <w:bCs/>
          <w:i/>
          <w:iCs/>
          <w:lang w:bidi="he-IL"/>
        </w:rPr>
        <w:t>SudokuGameData</w:t>
      </w:r>
      <w:proofErr w:type="spellEnd"/>
      <w:r>
        <w:rPr>
          <w:b/>
          <w:bCs/>
          <w:i/>
          <w:iCs/>
          <w:lang w:bidi="he-IL"/>
        </w:rPr>
        <w:t xml:space="preserve"> _</w:t>
      </w:r>
      <w:proofErr w:type="spellStart"/>
      <w:r>
        <w:rPr>
          <w:b/>
          <w:bCs/>
          <w:i/>
          <w:iCs/>
          <w:lang w:bidi="he-IL"/>
        </w:rPr>
        <w:t>gameData</w:t>
      </w:r>
      <w:proofErr w:type="spellEnd"/>
      <w:r>
        <w:rPr>
          <w:b/>
          <w:bCs/>
          <w:i/>
          <w:iCs/>
          <w:lang w:bidi="he-IL"/>
        </w:rPr>
        <w:t xml:space="preserve"> </w:t>
      </w:r>
      <w:r>
        <w:rPr>
          <w:lang w:bidi="he-IL"/>
        </w:rPr>
        <w:t xml:space="preserve">– the game information regarding this session. This game data object contains the most updated game board, and updating rest of the players in the game about this board. (TODO: soon to be generic </w:t>
      </w:r>
      <w:proofErr w:type="spellStart"/>
      <w:r>
        <w:rPr>
          <w:lang w:bidi="he-IL"/>
        </w:rPr>
        <w:t>GameData</w:t>
      </w:r>
      <w:proofErr w:type="spellEnd"/>
      <w:r>
        <w:rPr>
          <w:lang w:bidi="he-IL"/>
        </w:rPr>
        <w:t>)</w:t>
      </w:r>
    </w:p>
    <w:p w:rsidR="009C2DBC" w:rsidRDefault="00670DE0" w:rsidP="00670DE0">
      <w:pPr>
        <w:rPr>
          <w:lang w:bidi="he-IL"/>
        </w:rPr>
      </w:pPr>
      <w:r>
        <w:rPr>
          <w:lang w:bidi="he-IL"/>
        </w:rPr>
        <w:t xml:space="preserve">Endpoint clients gain update about the session with the appropriate </w:t>
      </w:r>
      <w:r>
        <w:rPr>
          <w:b/>
          <w:bCs/>
          <w:lang w:bidi="he-IL"/>
        </w:rPr>
        <w:t>&lt;MessageResponseSession</w:t>
      </w:r>
      <w:r>
        <w:rPr>
          <w:lang w:bidi="he-IL"/>
        </w:rPr>
        <w:t>&gt; message, and after receiving this message and validating its credibility, they update their gaming board and the participating clients in the session.</w:t>
      </w:r>
    </w:p>
    <w:p w:rsidR="00324074" w:rsidRDefault="00324074" w:rsidP="00670DE0">
      <w:pPr>
        <w:rPr>
          <w:lang w:bidi="he-IL"/>
        </w:rPr>
      </w:pPr>
      <w:r>
        <w:rPr>
          <w:lang w:bidi="he-IL"/>
        </w:rPr>
        <w:t xml:space="preserve">Occasion when </w:t>
      </w:r>
      <w:r>
        <w:rPr>
          <w:b/>
          <w:bCs/>
          <w:lang w:bidi="he-IL"/>
        </w:rPr>
        <w:t>&lt;MessageResponseSession&gt;</w:t>
      </w:r>
      <w:r>
        <w:rPr>
          <w:lang w:bidi="he-IL"/>
        </w:rPr>
        <w:t xml:space="preserve"> is being sent:</w:t>
      </w:r>
    </w:p>
    <w:p w:rsidR="00324074" w:rsidRDefault="00324074" w:rsidP="00324074">
      <w:pPr>
        <w:pStyle w:val="ListParagraph"/>
        <w:numPr>
          <w:ilvl w:val="0"/>
          <w:numId w:val="7"/>
        </w:numPr>
        <w:rPr>
          <w:lang w:bidi="he-IL"/>
        </w:rPr>
      </w:pPr>
      <w:r>
        <w:rPr>
          <w:lang w:bidi="he-IL"/>
        </w:rPr>
        <w:t>Every polling interval. After each polling request, this message is being returned (explained later).</w:t>
      </w:r>
    </w:p>
    <w:p w:rsidR="00324074" w:rsidRDefault="00324074" w:rsidP="00324074">
      <w:pPr>
        <w:pStyle w:val="ListParagraph"/>
        <w:numPr>
          <w:ilvl w:val="0"/>
          <w:numId w:val="7"/>
        </w:numPr>
        <w:rPr>
          <w:lang w:bidi="he-IL"/>
        </w:rPr>
      </w:pPr>
      <w:r>
        <w:rPr>
          <w:lang w:bidi="he-IL"/>
        </w:rPr>
        <w:t xml:space="preserve">When creating a new game – after sending </w:t>
      </w:r>
      <w:r>
        <w:rPr>
          <w:b/>
          <w:bCs/>
          <w:lang w:bidi="he-IL"/>
        </w:rPr>
        <w:t>&lt;MessageRequestNewGame&gt;</w:t>
      </w:r>
      <w:r>
        <w:rPr>
          <w:lang w:bidi="he-IL"/>
        </w:rPr>
        <w:t xml:space="preserve"> to the server, the server returns session message with the newly created game.</w:t>
      </w:r>
    </w:p>
    <w:p w:rsidR="00324074" w:rsidRPr="00324074" w:rsidRDefault="00324074" w:rsidP="00324074">
      <w:pPr>
        <w:pStyle w:val="ListParagraph"/>
        <w:numPr>
          <w:ilvl w:val="0"/>
          <w:numId w:val="7"/>
        </w:numPr>
        <w:rPr>
          <w:lang w:bidi="he-IL"/>
        </w:rPr>
      </w:pPr>
      <w:r>
        <w:rPr>
          <w:lang w:bidi="he-IL"/>
        </w:rPr>
        <w:t xml:space="preserve">When joining existing game (friend’s game) – after sending </w:t>
      </w:r>
      <w:r>
        <w:rPr>
          <w:b/>
          <w:bCs/>
          <w:lang w:bidi="he-IL"/>
        </w:rPr>
        <w:t>&lt;MessageRequestJoin&gt;</w:t>
      </w:r>
      <w:r>
        <w:rPr>
          <w:lang w:bidi="he-IL"/>
        </w:rPr>
        <w:t xml:space="preserve"> </w:t>
      </w:r>
      <w:r w:rsidR="006C3A4E">
        <w:rPr>
          <w:lang w:bidi="he-IL"/>
        </w:rPr>
        <w:t>to the server, the server returns session message with the newly joined game.</w:t>
      </w:r>
    </w:p>
    <w:p w:rsidR="00301A67" w:rsidRDefault="00301A67" w:rsidP="00301A67">
      <w:pPr>
        <w:pStyle w:val="Heading1"/>
        <w:rPr>
          <w:lang w:bidi="he-IL"/>
        </w:rPr>
      </w:pPr>
      <w:r>
        <w:rPr>
          <w:lang w:bidi="he-IL"/>
        </w:rPr>
        <w:t>Polling Technique</w:t>
      </w:r>
    </w:p>
    <w:p w:rsidR="00301A67" w:rsidRDefault="006C3A4E" w:rsidP="006C3A4E">
      <w:pPr>
        <w:rPr>
          <w:lang w:bidi="he-IL"/>
        </w:rPr>
      </w:pPr>
      <w:r>
        <w:rPr>
          <w:lang w:bidi="he-IL"/>
        </w:rPr>
        <w:t>System is implementing Client/Server architecture with one-sided communication. Means, the server can’t push notification to the client, but the client has to poll for new information from the server.</w:t>
      </w:r>
    </w:p>
    <w:p w:rsidR="00D72E1F" w:rsidRDefault="00D72E1F" w:rsidP="006C3A4E">
      <w:pPr>
        <w:rPr>
          <w:lang w:bidi="he-IL"/>
        </w:rPr>
      </w:pPr>
      <w:r>
        <w:rPr>
          <w:lang w:bidi="he-IL"/>
        </w:rPr>
        <w:t>Polling steps:</w:t>
      </w:r>
    </w:p>
    <w:p w:rsidR="00C27A99" w:rsidRDefault="00FD2548" w:rsidP="00D72E1F">
      <w:pPr>
        <w:pStyle w:val="ListParagraph"/>
        <w:numPr>
          <w:ilvl w:val="0"/>
          <w:numId w:val="8"/>
        </w:numPr>
        <w:rPr>
          <w:lang w:bidi="he-IL"/>
        </w:rPr>
      </w:pPr>
      <w:r>
        <w:rPr>
          <w:lang w:bidi="he-IL"/>
        </w:rPr>
        <w:t xml:space="preserve">Every </w:t>
      </w:r>
      <w:r w:rsidRPr="00D72E1F">
        <w:rPr>
          <w:b/>
          <w:bCs/>
          <w:lang w:bidi="he-IL"/>
        </w:rPr>
        <w:t>&lt;POLL_TIMESTAMP&gt;</w:t>
      </w:r>
      <w:r>
        <w:rPr>
          <w:lang w:bidi="he-IL"/>
        </w:rPr>
        <w:t xml:space="preserve"> seconds (defined in settings class)</w:t>
      </w:r>
      <w:r w:rsidR="00D72E1F">
        <w:rPr>
          <w:lang w:bidi="he-IL"/>
        </w:rPr>
        <w:t xml:space="preserve"> background service (explained later) send synchronous special poll message (request type) to the server.</w:t>
      </w:r>
    </w:p>
    <w:p w:rsidR="00D72E1F" w:rsidRDefault="00D72E1F" w:rsidP="00D72E1F">
      <w:pPr>
        <w:pStyle w:val="ListParagraph"/>
        <w:numPr>
          <w:ilvl w:val="0"/>
          <w:numId w:val="8"/>
        </w:numPr>
        <w:rPr>
          <w:lang w:bidi="he-IL"/>
        </w:rPr>
      </w:pPr>
      <w:r>
        <w:rPr>
          <w:lang w:bidi="he-IL"/>
        </w:rPr>
        <w:t>The synchronous call returns list of packets. These packets are all the unread messages for the specific client.</w:t>
      </w:r>
    </w:p>
    <w:p w:rsidR="00D72E1F" w:rsidRDefault="00D72E1F" w:rsidP="00D72E1F">
      <w:pPr>
        <w:pStyle w:val="ListParagraph"/>
        <w:numPr>
          <w:ilvl w:val="0"/>
          <w:numId w:val="8"/>
        </w:numPr>
        <w:rPr>
          <w:lang w:bidi="he-IL"/>
        </w:rPr>
      </w:pPr>
      <w:r>
        <w:rPr>
          <w:lang w:bidi="he-IL"/>
        </w:rPr>
        <w:t xml:space="preserve">The client raises all the messages up in the chain (to the activity) for </w:t>
      </w:r>
      <w:r w:rsidR="001257E4">
        <w:rPr>
          <w:lang w:bidi="he-IL"/>
        </w:rPr>
        <w:t>handling.</w:t>
      </w:r>
    </w:p>
    <w:p w:rsidR="001257E4" w:rsidRPr="001257E4" w:rsidRDefault="001257E4" w:rsidP="001257E4">
      <w:pPr>
        <w:rPr>
          <w:lang w:bidi="he-IL"/>
        </w:rPr>
      </w:pPr>
      <w:r>
        <w:rPr>
          <w:lang w:bidi="he-IL"/>
        </w:rPr>
        <w:t xml:space="preserve">Clients need to have the most updated board all the time, that’s why each time client polling for update, the server returns him </w:t>
      </w:r>
      <w:r>
        <w:rPr>
          <w:b/>
          <w:bCs/>
          <w:lang w:bidi="he-IL"/>
        </w:rPr>
        <w:t>&lt;MessageResponseSession&gt;</w:t>
      </w:r>
      <w:r>
        <w:rPr>
          <w:lang w:bidi="he-IL"/>
        </w:rPr>
        <w:t xml:space="preserve"> message in addition to the packets waiting for him. With this session message the client updates the current connected peers in the game, and updates board if there were any changes.</w:t>
      </w:r>
    </w:p>
    <w:p w:rsidR="00FD2548" w:rsidRDefault="00FD2548" w:rsidP="00FD2548">
      <w:pPr>
        <w:pStyle w:val="Heading1"/>
        <w:rPr>
          <w:rtl/>
          <w:lang w:bidi="he-IL"/>
        </w:rPr>
      </w:pPr>
      <w:r>
        <w:rPr>
          <w:lang w:bidi="he-IL"/>
        </w:rPr>
        <w:t>Service</w:t>
      </w:r>
    </w:p>
    <w:p w:rsidR="00301A67" w:rsidRPr="00301A67" w:rsidRDefault="00301A67" w:rsidP="00301A67">
      <w:pPr>
        <w:rPr>
          <w:lang w:bidi="he-IL"/>
        </w:rPr>
      </w:pPr>
    </w:p>
    <w:p w:rsidR="004A4F51" w:rsidRDefault="004A4F51" w:rsidP="004A4F51"/>
    <w:p w:rsidR="00575924" w:rsidRDefault="00575924" w:rsidP="004A4F51"/>
    <w:p w:rsidR="00575924" w:rsidRDefault="00575924" w:rsidP="004A4F51"/>
    <w:p w:rsidR="00575924" w:rsidRDefault="00575924" w:rsidP="004A4F51"/>
    <w:p w:rsidR="00575924" w:rsidRDefault="00575924" w:rsidP="004A4F51"/>
    <w:p w:rsidR="00575924" w:rsidRDefault="00575924" w:rsidP="004A4F51"/>
    <w:p w:rsidR="00575924" w:rsidRDefault="00575924" w:rsidP="004A4F51"/>
    <w:p w:rsidR="00575924" w:rsidRDefault="00575924" w:rsidP="004A4F51"/>
    <w:p w:rsidR="00575924" w:rsidRDefault="00575924" w:rsidP="004A4F51"/>
    <w:p w:rsidR="00575924" w:rsidRDefault="00575924" w:rsidP="00575924">
      <w:pPr>
        <w:pStyle w:val="Title"/>
      </w:pPr>
      <w:r>
        <w:lastRenderedPageBreak/>
        <w:t>Safety Measurements</w:t>
      </w:r>
    </w:p>
    <w:p w:rsidR="00575924" w:rsidRDefault="00575924" w:rsidP="00575924">
      <w:pPr>
        <w:pStyle w:val="Heading1"/>
      </w:pPr>
      <w:r>
        <w:t>Server Architecture</w:t>
      </w:r>
    </w:p>
    <w:p w:rsidR="00575924" w:rsidRDefault="00575924" w:rsidP="00575924">
      <w:proofErr w:type="spellStart"/>
      <w:r>
        <w:t>Sgads</w:t>
      </w:r>
      <w:proofErr w:type="spellEnd"/>
    </w:p>
    <w:p w:rsidR="00575924" w:rsidRDefault="00575924" w:rsidP="00575924">
      <w:pPr>
        <w:pStyle w:val="Heading1"/>
      </w:pPr>
      <w:r>
        <w:t>Message ID Validity</w:t>
      </w:r>
    </w:p>
    <w:p w:rsidR="00420C19" w:rsidRDefault="00420C19" w:rsidP="008C45E5">
      <w:r>
        <w:t>Each request message is sent with unique identifier created by the client. All the request message are asynchronous, thus response messages need to be validated using that id. The validation goes as follows:</w:t>
      </w:r>
    </w:p>
    <w:p w:rsidR="008C45E5" w:rsidRDefault="008C45E5" w:rsidP="008C45E5">
      <w:pPr>
        <w:rPr>
          <w:u w:val="single"/>
        </w:rPr>
      </w:pPr>
      <w:r w:rsidRPr="008C45E5">
        <w:rPr>
          <w:u w:val="single"/>
        </w:rPr>
        <w:t>Searching for friends</w:t>
      </w:r>
    </w:p>
    <w:p w:rsidR="008C45E5" w:rsidRPr="008C45E5" w:rsidRDefault="008C45E5" w:rsidP="008C45E5">
      <w:r w:rsidRPr="008C45E5">
        <w:rPr>
          <w:b/>
          <w:bCs/>
        </w:rPr>
        <w:t>&lt;MessageResponseClientList&gt;</w:t>
      </w:r>
      <w:r>
        <w:t xml:space="preserve"> Id will be same as</w:t>
      </w:r>
      <w:r w:rsidRPr="008C45E5">
        <w:t xml:space="preserve"> </w:t>
      </w:r>
      <w:r w:rsidRPr="008C45E5">
        <w:rPr>
          <w:b/>
          <w:bCs/>
        </w:rPr>
        <w:t>&lt;MessageRequestAvailableClients&gt;</w:t>
      </w:r>
      <w:r>
        <w:t xml:space="preserve"> Id.</w:t>
      </w:r>
    </w:p>
    <w:p w:rsidR="008C45E5" w:rsidRPr="008C45E5" w:rsidRDefault="008C45E5" w:rsidP="008C45E5">
      <w:pPr>
        <w:rPr>
          <w:u w:val="single"/>
        </w:rPr>
      </w:pPr>
      <w:r w:rsidRPr="008C45E5">
        <w:rPr>
          <w:u w:val="single"/>
        </w:rPr>
        <w:t>Creating new game</w:t>
      </w:r>
    </w:p>
    <w:p w:rsidR="008C45E5" w:rsidRDefault="008C45E5" w:rsidP="008C45E5">
      <w:r w:rsidRPr="008C45E5">
        <w:rPr>
          <w:b/>
          <w:bCs/>
        </w:rPr>
        <w:t>&lt;MessageResponseSession&gt;</w:t>
      </w:r>
      <w:r>
        <w:t xml:space="preserve"> Id will be same as </w:t>
      </w:r>
      <w:r w:rsidRPr="008C45E5">
        <w:rPr>
          <w:b/>
          <w:bCs/>
        </w:rPr>
        <w:t>&lt;MessageRequestNewGame&gt;</w:t>
      </w:r>
      <w:r>
        <w:t xml:space="preserve"> Id.</w:t>
      </w:r>
    </w:p>
    <w:p w:rsidR="008C45E5" w:rsidRDefault="008C45E5" w:rsidP="008C45E5">
      <w:pPr>
        <w:rPr>
          <w:u w:val="single"/>
        </w:rPr>
      </w:pPr>
      <w:r w:rsidRPr="008C45E5">
        <w:rPr>
          <w:u w:val="single"/>
        </w:rPr>
        <w:t>Joining friend’s game</w:t>
      </w:r>
    </w:p>
    <w:p w:rsidR="008C45E5" w:rsidRPr="008C45E5" w:rsidRDefault="008C45E5" w:rsidP="008C45E5">
      <w:r w:rsidRPr="008C45E5">
        <w:rPr>
          <w:b/>
          <w:bCs/>
        </w:rPr>
        <w:t xml:space="preserve">&lt;MessageResponseSession&gt; </w:t>
      </w:r>
      <w:r w:rsidRPr="008C45E5">
        <w:t xml:space="preserve">Id will be same as </w:t>
      </w:r>
      <w:r w:rsidRPr="008C45E5">
        <w:rPr>
          <w:b/>
          <w:bCs/>
        </w:rPr>
        <w:t>&lt;MessageRequestJoin&gt;</w:t>
      </w:r>
      <w:r w:rsidRPr="008C45E5">
        <w:t xml:space="preserve"> Id.</w:t>
      </w:r>
    </w:p>
    <w:p w:rsidR="008C45E5" w:rsidRPr="008C45E5" w:rsidRDefault="008C45E5" w:rsidP="008C45E5">
      <w:pPr>
        <w:rPr>
          <w:u w:val="single"/>
          <w:lang w:bidi="he-IL"/>
        </w:rPr>
      </w:pPr>
      <w:r w:rsidRPr="008C45E5">
        <w:rPr>
          <w:u w:val="single"/>
        </w:rPr>
        <w:t>Polling messages</w:t>
      </w:r>
    </w:p>
    <w:p w:rsidR="001B288C" w:rsidRPr="0014038B" w:rsidRDefault="008C45E5" w:rsidP="001B288C">
      <w:r w:rsidRPr="008C45E5">
        <w:rPr>
          <w:b/>
          <w:bCs/>
        </w:rPr>
        <w:t>&lt;MessageResponseSession&gt;</w:t>
      </w:r>
      <w:r>
        <w:t xml:space="preserve"> Id will be same as </w:t>
      </w:r>
      <w:r w:rsidRPr="008C45E5">
        <w:rPr>
          <w:b/>
          <w:bCs/>
        </w:rPr>
        <w:t>&lt;MessageRequestPollMessageQueue&gt;</w:t>
      </w:r>
      <w:bookmarkStart w:id="0" w:name="_GoBack"/>
      <w:bookmarkEnd w:id="0"/>
    </w:p>
    <w:p w:rsidR="0014038B" w:rsidRPr="0014038B" w:rsidRDefault="0014038B" w:rsidP="008C45E5"/>
    <w:sectPr w:rsidR="0014038B" w:rsidRPr="001403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TXinwei">
    <w:altName w:val="华文新魏"/>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A0FF5"/>
    <w:multiLevelType w:val="hybridMultilevel"/>
    <w:tmpl w:val="BE345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E7231"/>
    <w:multiLevelType w:val="hybridMultilevel"/>
    <w:tmpl w:val="1C683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D05AA"/>
    <w:multiLevelType w:val="hybridMultilevel"/>
    <w:tmpl w:val="16064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420C2"/>
    <w:multiLevelType w:val="hybridMultilevel"/>
    <w:tmpl w:val="E626D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BF3819"/>
    <w:multiLevelType w:val="hybridMultilevel"/>
    <w:tmpl w:val="883CE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A3551B"/>
    <w:multiLevelType w:val="hybridMultilevel"/>
    <w:tmpl w:val="4D02A4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FC0913"/>
    <w:multiLevelType w:val="hybridMultilevel"/>
    <w:tmpl w:val="B8F2A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C17690"/>
    <w:multiLevelType w:val="hybridMultilevel"/>
    <w:tmpl w:val="9042A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num>
  <w:num w:numId="5">
    <w:abstractNumId w:val="1"/>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F5F"/>
    <w:rsid w:val="000D359C"/>
    <w:rsid w:val="001257E4"/>
    <w:rsid w:val="0014038B"/>
    <w:rsid w:val="001B288C"/>
    <w:rsid w:val="001C254F"/>
    <w:rsid w:val="0021195D"/>
    <w:rsid w:val="00222D70"/>
    <w:rsid w:val="00242743"/>
    <w:rsid w:val="002848CA"/>
    <w:rsid w:val="00301A67"/>
    <w:rsid w:val="00324074"/>
    <w:rsid w:val="00390CE0"/>
    <w:rsid w:val="00420C19"/>
    <w:rsid w:val="004252AA"/>
    <w:rsid w:val="004A4F51"/>
    <w:rsid w:val="004C0E1C"/>
    <w:rsid w:val="004D2581"/>
    <w:rsid w:val="004E237D"/>
    <w:rsid w:val="00530775"/>
    <w:rsid w:val="00561E7E"/>
    <w:rsid w:val="00575924"/>
    <w:rsid w:val="005C446B"/>
    <w:rsid w:val="005C4BED"/>
    <w:rsid w:val="005D3807"/>
    <w:rsid w:val="00670DE0"/>
    <w:rsid w:val="0068275E"/>
    <w:rsid w:val="006922AB"/>
    <w:rsid w:val="006C3A4E"/>
    <w:rsid w:val="006E1F5F"/>
    <w:rsid w:val="00707027"/>
    <w:rsid w:val="007A2F2A"/>
    <w:rsid w:val="0084373C"/>
    <w:rsid w:val="00866CFE"/>
    <w:rsid w:val="008C45E5"/>
    <w:rsid w:val="009A3CFB"/>
    <w:rsid w:val="009C2DBC"/>
    <w:rsid w:val="00A54CE2"/>
    <w:rsid w:val="00AA267E"/>
    <w:rsid w:val="00BD7F0E"/>
    <w:rsid w:val="00C27A99"/>
    <w:rsid w:val="00CA6CFD"/>
    <w:rsid w:val="00CB0CDC"/>
    <w:rsid w:val="00CE2037"/>
    <w:rsid w:val="00CE5F2E"/>
    <w:rsid w:val="00CF7A7C"/>
    <w:rsid w:val="00D47148"/>
    <w:rsid w:val="00D53027"/>
    <w:rsid w:val="00D72E1F"/>
    <w:rsid w:val="00DE26E5"/>
    <w:rsid w:val="00E16DE7"/>
    <w:rsid w:val="00E45D2E"/>
    <w:rsid w:val="00E729E2"/>
    <w:rsid w:val="00FD254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89979A-54D1-44E5-B4FD-4D4BB642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9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package" Target="embeddings/Microsoft_Visio_Drawing2.vsdx"/><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package" Target="embeddings/Microsoft_Visio_Drawing4.vsd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customXml/itemProps2.xml><?xml version="1.0" encoding="utf-8"?>
<ds:datastoreItem xmlns:ds="http://schemas.openxmlformats.org/officeDocument/2006/customXml" ds:itemID="{E6B3EFDF-4835-4CBD-8787-64E589E06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Facet design (blank)</Template>
  <TotalTime>2258</TotalTime>
  <Pages>7</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Ilgayev</dc:creator>
  <cp:keywords/>
  <dc:description/>
  <cp:lastModifiedBy>Alex Ilgayev</cp:lastModifiedBy>
  <cp:revision>5</cp:revision>
  <dcterms:created xsi:type="dcterms:W3CDTF">2015-09-26T09:15:00Z</dcterms:created>
  <dcterms:modified xsi:type="dcterms:W3CDTF">2015-10-01T14:44:00Z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